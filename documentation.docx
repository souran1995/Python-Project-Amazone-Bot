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82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403"/>
        <w:gridCol w:w="7109"/>
      </w:tblGrid>
      <w:tr w:rsidR="002C2CDD" w:rsidRPr="00906BEE" w14:paraId="602020C2" w14:textId="77777777" w:rsidTr="001B58B7">
        <w:tc>
          <w:tcPr>
            <w:tcW w:w="3403" w:type="dxa"/>
            <w:tcMar>
              <w:top w:w="504" w:type="dxa"/>
              <w:right w:w="720" w:type="dxa"/>
            </w:tcMar>
          </w:tcPr>
          <w:p w14:paraId="664D9D25" w14:textId="2A0F2C4F" w:rsidR="00A50939" w:rsidRPr="00906BEE" w:rsidRDefault="001E773D" w:rsidP="001B58B7">
            <w:pPr>
              <w:pStyle w:val="Heading3"/>
            </w:pPr>
            <w:r>
              <w:t>objective</w:t>
            </w:r>
          </w:p>
          <w:p w14:paraId="4A92940B" w14:textId="0A0ABFCA" w:rsidR="008314DE" w:rsidRDefault="001B58B7" w:rsidP="001B58B7">
            <w:pPr>
              <w:spacing w:after="160" w:line="238" w:lineRule="atLeast"/>
              <w:ind w:right="-360"/>
              <w:jc w:val="both"/>
            </w:pPr>
            <w:r>
              <w:t xml:space="preserve">We Made a project in python by using the selenium and dash </w:t>
            </w:r>
            <w:proofErr w:type="spellStart"/>
            <w:r>
              <w:t>plotly</w:t>
            </w:r>
            <w:proofErr w:type="spellEnd"/>
            <w:r>
              <w:t xml:space="preserve"> library.</w:t>
            </w:r>
          </w:p>
          <w:p w14:paraId="596C59D6" w14:textId="114A1A59" w:rsidR="001B58B7" w:rsidRPr="008314DE" w:rsidRDefault="001B58B7" w:rsidP="001B58B7">
            <w:pPr>
              <w:spacing w:after="160" w:line="238" w:lineRule="atLeast"/>
              <w:ind w:right="-360"/>
              <w:jc w:val="both"/>
            </w:pPr>
          </w:p>
          <w:p w14:paraId="744650A5" w14:textId="4661F0F2" w:rsidR="002C2CDD" w:rsidRPr="00906BEE" w:rsidRDefault="008314DE" w:rsidP="001B58B7">
            <w:pPr>
              <w:pStyle w:val="Heading3"/>
            </w:pPr>
            <w:r>
              <w:t>goal</w:t>
            </w:r>
          </w:p>
          <w:p w14:paraId="4890C44D" w14:textId="5E37D565" w:rsidR="002F6EA5" w:rsidRPr="009936ED" w:rsidRDefault="001B58B7" w:rsidP="001B58B7">
            <w:pPr>
              <w:pStyle w:val="ListParagraph"/>
              <w:numPr>
                <w:ilvl w:val="0"/>
                <w:numId w:val="12"/>
              </w:numPr>
              <w:spacing w:line="238" w:lineRule="atLeast"/>
              <w:rPr>
                <w:rFonts w:ascii="Times New Roman" w:eastAsia="Times New Roman" w:hAnsi="Times New Roman" w:cs="Times New Roman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color w:val="000000"/>
                <w:lang w:eastAsia="fr-CH"/>
              </w:rPr>
              <w:t xml:space="preserve">Develop the bot for amazon web product add in bucket. </w:t>
            </w:r>
          </w:p>
          <w:p w14:paraId="74C78946" w14:textId="77777777" w:rsidR="009936ED" w:rsidRPr="009936ED" w:rsidRDefault="009936ED" w:rsidP="001B58B7">
            <w:pPr>
              <w:pStyle w:val="ListParagraph"/>
              <w:spacing w:line="238" w:lineRule="atLeast"/>
              <w:ind w:left="360"/>
              <w:rPr>
                <w:rFonts w:ascii="Times New Roman" w:eastAsia="Times New Roman" w:hAnsi="Times New Roman" w:cs="Times New Roman"/>
                <w:color w:val="000000"/>
                <w:lang w:eastAsia="fr-CH"/>
              </w:rPr>
            </w:pPr>
          </w:p>
          <w:p w14:paraId="2178B9ED" w14:textId="77777777" w:rsidR="009936ED" w:rsidRDefault="009936ED" w:rsidP="001B58B7">
            <w:pPr>
              <w:spacing w:after="160" w:line="238" w:lineRule="atLeast"/>
              <w:rPr>
                <w:rFonts w:ascii="Calibri" w:eastAsia="Times New Roman" w:hAnsi="Calibri" w:cs="Calibri"/>
                <w:color w:val="000000"/>
                <w:lang w:eastAsia="fr-CH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5A7644" wp14:editId="1177B645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229870</wp:posOffset>
                      </wp:positionV>
                      <wp:extent cx="1914525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4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D6D5FB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18.1pt" to="144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" strokecolor="#ea4e4e [3204]" strokeweight=".5pt">
                      <v:stroke joinstyle="miter"/>
                    </v:line>
                  </w:pict>
                </mc:Fallback>
              </mc:AlternateContent>
            </w:r>
          </w:p>
          <w:p w14:paraId="2F818CCB" w14:textId="7F5AB270" w:rsidR="002F6EA5" w:rsidRPr="002F6EA5" w:rsidRDefault="002F6EA5" w:rsidP="001B58B7">
            <w:pPr>
              <w:spacing w:after="160" w:line="238" w:lineRule="atLeast"/>
              <w:jc w:val="both"/>
              <w:rPr>
                <w:rFonts w:ascii="Times New Roman" w:eastAsia="Times New Roman" w:hAnsi="Times New Roman" w:cs="Times New Roman"/>
                <w:color w:val="000000"/>
                <w:lang w:eastAsia="fr-CH"/>
              </w:rPr>
            </w:pPr>
          </w:p>
        </w:tc>
        <w:tc>
          <w:tcPr>
            <w:tcW w:w="7109" w:type="dxa"/>
            <w:tcMar>
              <w:top w:w="504" w:type="dxa"/>
              <w:left w:w="0" w:type="dxa"/>
            </w:tcMar>
          </w:tcPr>
          <w:p w14:paraId="18031D78" w14:textId="42D7AFCF" w:rsidR="002C2CDD" w:rsidRPr="00906BEE" w:rsidRDefault="001B58B7" w:rsidP="001A6E31">
            <w:pPr>
              <w:pStyle w:val="Heading3"/>
              <w:tabs>
                <w:tab w:val="left" w:pos="6000"/>
              </w:tabs>
            </w:pPr>
            <w:r>
              <w:t>How to run the cod</w:t>
            </w:r>
            <w:r w:rsidR="00822983">
              <w:t>e</w:t>
            </w:r>
          </w:p>
          <w:p w14:paraId="2597F97E" w14:textId="194C0411" w:rsidR="001B58B7" w:rsidRDefault="00FD26EB" w:rsidP="001B58B7">
            <w:r>
              <w:t>In the project folders there are two file one is python project code file another one is for supporting file.</w:t>
            </w:r>
          </w:p>
          <w:p w14:paraId="1444C1AB" w14:textId="2CC66728" w:rsidR="00FD26EB" w:rsidRDefault="00FD26EB" w:rsidP="001B58B7"/>
          <w:p w14:paraId="52703F8C" w14:textId="31624112" w:rsidR="00FD26EB" w:rsidRDefault="00FD26EB" w:rsidP="001B58B7">
            <w:r>
              <w:t>Steps</w:t>
            </w:r>
            <w:r w:rsidR="001A6E31">
              <w:t xml:space="preserve"> 1</w:t>
            </w:r>
            <w:r>
              <w:t>:</w:t>
            </w:r>
          </w:p>
          <w:p w14:paraId="56CF5E7D" w14:textId="6C68B9E6" w:rsidR="00FD26EB" w:rsidRDefault="00FD26EB" w:rsidP="001B58B7"/>
          <w:p w14:paraId="08B09A41" w14:textId="46B39103" w:rsidR="00FD26EB" w:rsidRDefault="00FD26EB" w:rsidP="00FD26EB">
            <w:pPr>
              <w:pStyle w:val="ListParagraph"/>
              <w:numPr>
                <w:ilvl w:val="0"/>
                <w:numId w:val="14"/>
              </w:numPr>
            </w:pPr>
            <w:r>
              <w:t xml:space="preserve">Copy the supporting file </w:t>
            </w:r>
            <w:r>
              <w:sym w:font="Wingdings" w:char="F0E8"/>
            </w:r>
            <w:r>
              <w:t xml:space="preserve">and paste in your </w:t>
            </w:r>
            <w:proofErr w:type="spellStart"/>
            <w:r>
              <w:t>jupyter</w:t>
            </w:r>
            <w:proofErr w:type="spellEnd"/>
            <w:r>
              <w:t xml:space="preserve"> path folder.</w:t>
            </w:r>
          </w:p>
          <w:p w14:paraId="71CEF68E" w14:textId="5B492B49" w:rsidR="00FD26EB" w:rsidRDefault="00FD26EB" w:rsidP="00FD26EB">
            <w:pPr>
              <w:pStyle w:val="ListParagraph"/>
              <w:numPr>
                <w:ilvl w:val="0"/>
                <w:numId w:val="14"/>
              </w:numPr>
            </w:pPr>
            <w:r>
              <w:t>Open your anaconda prompt</w:t>
            </w:r>
          </w:p>
          <w:p w14:paraId="210E78CC" w14:textId="3B86FFB9" w:rsidR="00FD26EB" w:rsidRDefault="00FD26EB" w:rsidP="00FD26EB">
            <w:pPr>
              <w:pStyle w:val="ListParagraph"/>
              <w:numPr>
                <w:ilvl w:val="0"/>
                <w:numId w:val="14"/>
              </w:numPr>
            </w:pPr>
            <w:r>
              <w:t xml:space="preserve">Type it: </w:t>
            </w:r>
            <w:proofErr w:type="gramStart"/>
            <w:r>
              <w:t>‘ pip</w:t>
            </w:r>
            <w:proofErr w:type="gramEnd"/>
            <w:r>
              <w:t xml:space="preserve"> install -r </w:t>
            </w:r>
            <w:proofErr w:type="spellStart"/>
            <w:r>
              <w:t>Supporting_file</w:t>
            </w:r>
            <w:proofErr w:type="spellEnd"/>
          </w:p>
          <w:p w14:paraId="450D317A" w14:textId="4C6F84B8" w:rsidR="00FD26EB" w:rsidRDefault="00FD26EB" w:rsidP="001A6E31"/>
          <w:p w14:paraId="6D435DC2" w14:textId="4C70D04A" w:rsidR="001A6E31" w:rsidRDefault="001A6E31" w:rsidP="001A6E31"/>
          <w:p w14:paraId="1EF3879E" w14:textId="4E9CEC33" w:rsidR="001A6E31" w:rsidRDefault="001A6E31" w:rsidP="001A6E31">
            <w:r>
              <w:t>Step 2:</w:t>
            </w:r>
          </w:p>
          <w:p w14:paraId="01CDB815" w14:textId="197A2E9F" w:rsidR="001A6E31" w:rsidRDefault="001A6E31" w:rsidP="001A6E31">
            <w:r>
              <w:t xml:space="preserve">Open the python code file in </w:t>
            </w:r>
            <w:proofErr w:type="spellStart"/>
            <w:r>
              <w:t>jupyter</w:t>
            </w:r>
            <w:proofErr w:type="spellEnd"/>
            <w:r>
              <w:t xml:space="preserve"> notebook &amp; there is two code one is for selenium and another one is for dash so first we have to run the selenium code</w:t>
            </w:r>
            <w:r w:rsidR="00822983">
              <w:t xml:space="preserve"> then run dash code.</w:t>
            </w:r>
          </w:p>
          <w:p w14:paraId="7F5B4327" w14:textId="6B2C349D" w:rsidR="00822983" w:rsidRDefault="00822983" w:rsidP="001A6E31"/>
          <w:p w14:paraId="696514A9" w14:textId="77777777" w:rsidR="00822983" w:rsidRDefault="00822983" w:rsidP="001A6E31"/>
          <w:p w14:paraId="5B388392" w14:textId="77777777" w:rsidR="001A6E31" w:rsidRPr="001B58B7" w:rsidRDefault="001A6E31" w:rsidP="001A6E31"/>
          <w:p w14:paraId="4BDEE9A9" w14:textId="524B11AB" w:rsidR="002C2CDD" w:rsidRDefault="002C2CDD" w:rsidP="001B58B7">
            <w:pPr>
              <w:jc w:val="both"/>
            </w:pPr>
          </w:p>
          <w:p w14:paraId="51C72696" w14:textId="7C42DCC2" w:rsidR="00901B3E" w:rsidRPr="00906BEE" w:rsidRDefault="00822983" w:rsidP="00822983">
            <w:pPr>
              <w:tabs>
                <w:tab w:val="left" w:pos="3075"/>
              </w:tabs>
              <w:jc w:val="both"/>
            </w:pPr>
            <w:r>
              <w:tab/>
            </w:r>
          </w:p>
        </w:tc>
      </w:tr>
    </w:tbl>
    <w:p w14:paraId="7DF522D0" w14:textId="232392FD" w:rsidR="00E02EAF" w:rsidRDefault="00FD26EB" w:rsidP="001B58B7">
      <w:pPr>
        <w:pStyle w:val="NoSpacing"/>
        <w:tabs>
          <w:tab w:val="left" w:pos="579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7A3968" wp14:editId="4DF1269C">
            <wp:simplePos x="0" y="0"/>
            <wp:positionH relativeFrom="column">
              <wp:posOffset>13335</wp:posOffset>
            </wp:positionH>
            <wp:positionV relativeFrom="paragraph">
              <wp:posOffset>66675</wp:posOffset>
            </wp:positionV>
            <wp:extent cx="1588740" cy="10763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8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1B442" wp14:editId="5D133665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6848475" cy="1076325"/>
                <wp:effectExtent l="0" t="0" r="9525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1076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81EF5" w14:textId="6C9A9FBB" w:rsidR="00901B3E" w:rsidRPr="001B58B7" w:rsidRDefault="001B58B7" w:rsidP="001B58B7">
                            <w:pPr>
                              <w:pStyle w:val="Heading1"/>
                              <w:rPr>
                                <w:color w:val="FFFFFF" w:themeColor="background1"/>
                                <w:sz w:val="46"/>
                              </w:rPr>
                            </w:pPr>
                            <w:r w:rsidRPr="001B58B7">
                              <w:rPr>
                                <w:color w:val="FFFFFF" w:themeColor="background1"/>
                                <w:sz w:val="46"/>
                              </w:rPr>
                              <w:t>PYTHON PROJECT</w:t>
                            </w:r>
                          </w:p>
                          <w:p w14:paraId="3CA886CE" w14:textId="5596422E" w:rsidR="00901B3E" w:rsidRPr="00FD26EB" w:rsidRDefault="001B58B7" w:rsidP="00901B3E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FD26EB">
                              <w:rPr>
                                <w:b/>
                                <w:color w:val="FFFFFF" w:themeColor="background1"/>
                              </w:rPr>
                              <w:t>Amazone</w:t>
                            </w:r>
                            <w:proofErr w:type="spellEnd"/>
                            <w:r w:rsidRPr="00FD26EB">
                              <w:rPr>
                                <w:b/>
                                <w:color w:val="FFFFFF" w:themeColor="background1"/>
                              </w:rPr>
                              <w:t xml:space="preserve"> Bot with Dash </w:t>
                            </w:r>
                            <w:proofErr w:type="spellStart"/>
                            <w:r w:rsidRPr="00FD26EB">
                              <w:rPr>
                                <w:b/>
                                <w:color w:val="FFFFFF" w:themeColor="background1"/>
                              </w:rPr>
                              <w:t>Plotly</w:t>
                            </w:r>
                            <w:proofErr w:type="spellEnd"/>
                          </w:p>
                          <w:p w14:paraId="2DCF0801" w14:textId="77777777" w:rsidR="001B58B7" w:rsidRPr="00FD26EB" w:rsidRDefault="008314DE" w:rsidP="001B58B7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D26EB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Student’s Group: </w:t>
                            </w:r>
                            <w:r w:rsidR="001B58B7" w:rsidRPr="00FD26EB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Abdul Waris Souran, Deepika Sankaran, </w:t>
                            </w:r>
                          </w:p>
                          <w:p w14:paraId="3FF3CCF7" w14:textId="48E89D8B" w:rsidR="001B58B7" w:rsidRPr="00FD26EB" w:rsidRDefault="001B58B7" w:rsidP="001B58B7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D26EB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Gayathri</w:t>
                            </w:r>
                            <w:r w:rsidR="00FD26EB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D26EB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Nadessane</w:t>
                            </w:r>
                            <w:proofErr w:type="spellEnd"/>
                            <w:r w:rsidRPr="00FD26EB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, Kogulan Natarajan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1B442" id="Rectangle 23" o:spid="_x0000_s1026" style="position:absolute;margin-left:0;margin-top:5.25pt;width:539.25pt;height:84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" fillcolor="#ea4e4e [3204]" stroked="f" strokeweight="1pt">
                <v:textbox>
                  <w:txbxContent>
                    <w:p w14:paraId="51581EF5" w14:textId="6C9A9FBB" w:rsidR="00901B3E" w:rsidRPr="001B58B7" w:rsidRDefault="001B58B7" w:rsidP="001B58B7">
                      <w:pPr>
                        <w:pStyle w:val="Heading1"/>
                        <w:rPr>
                          <w:color w:val="FFFFFF" w:themeColor="background1"/>
                          <w:sz w:val="46"/>
                        </w:rPr>
                      </w:pPr>
                      <w:r w:rsidRPr="001B58B7">
                        <w:rPr>
                          <w:color w:val="FFFFFF" w:themeColor="background1"/>
                          <w:sz w:val="46"/>
                        </w:rPr>
                        <w:t>PYTHON PROJECT</w:t>
                      </w:r>
                    </w:p>
                    <w:p w14:paraId="3CA886CE" w14:textId="5596422E" w:rsidR="00901B3E" w:rsidRPr="00FD26EB" w:rsidRDefault="001B58B7" w:rsidP="00901B3E">
                      <w:pPr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 w:rsidRPr="00FD26EB">
                        <w:rPr>
                          <w:b/>
                          <w:color w:val="FFFFFF" w:themeColor="background1"/>
                        </w:rPr>
                        <w:t>Amazone</w:t>
                      </w:r>
                      <w:proofErr w:type="spellEnd"/>
                      <w:r w:rsidRPr="00FD26EB">
                        <w:rPr>
                          <w:b/>
                          <w:color w:val="FFFFFF" w:themeColor="background1"/>
                        </w:rPr>
                        <w:t xml:space="preserve"> Bot with Dash </w:t>
                      </w:r>
                      <w:proofErr w:type="spellStart"/>
                      <w:r w:rsidRPr="00FD26EB">
                        <w:rPr>
                          <w:b/>
                          <w:color w:val="FFFFFF" w:themeColor="background1"/>
                        </w:rPr>
                        <w:t>Plotly</w:t>
                      </w:r>
                      <w:proofErr w:type="spellEnd"/>
                    </w:p>
                    <w:p w14:paraId="2DCF0801" w14:textId="77777777" w:rsidR="001B58B7" w:rsidRPr="00FD26EB" w:rsidRDefault="008314DE" w:rsidP="001B58B7">
                      <w:pPr>
                        <w:jc w:val="right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D26EB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Student’s Group: </w:t>
                      </w:r>
                      <w:r w:rsidR="001B58B7" w:rsidRPr="00FD26EB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Abdul Waris Souran, Deepika Sankaran, </w:t>
                      </w:r>
                    </w:p>
                    <w:p w14:paraId="3FF3CCF7" w14:textId="48E89D8B" w:rsidR="001B58B7" w:rsidRPr="00FD26EB" w:rsidRDefault="001B58B7" w:rsidP="001B58B7">
                      <w:pPr>
                        <w:jc w:val="right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D26EB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Gayathri</w:t>
                      </w:r>
                      <w:r w:rsidR="00FD26EB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D26EB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Nadessane</w:t>
                      </w:r>
                      <w:proofErr w:type="spellEnd"/>
                      <w:r w:rsidRPr="00FD26EB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, Kogulan Natarajan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2EAF" w:rsidSect="00822983">
      <w:footerReference w:type="default" r:id="rId11"/>
      <w:pgSz w:w="12240" w:h="15840" w:code="1"/>
      <w:pgMar w:top="540" w:right="864" w:bottom="900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1DD59" w14:textId="77777777" w:rsidR="00B7512B" w:rsidRDefault="00B7512B" w:rsidP="00713050">
      <w:pPr>
        <w:spacing w:line="240" w:lineRule="auto"/>
      </w:pPr>
      <w:r>
        <w:separator/>
      </w:r>
    </w:p>
  </w:endnote>
  <w:endnote w:type="continuationSeparator" w:id="0">
    <w:p w14:paraId="6996DF49" w14:textId="77777777" w:rsidR="00B7512B" w:rsidRDefault="00B7512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863E82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F25DA" w14:textId="77777777" w:rsidR="00B7512B" w:rsidRDefault="00B7512B" w:rsidP="00713050">
      <w:pPr>
        <w:spacing w:line="240" w:lineRule="auto"/>
      </w:pPr>
      <w:r>
        <w:separator/>
      </w:r>
    </w:p>
  </w:footnote>
  <w:footnote w:type="continuationSeparator" w:id="0">
    <w:p w14:paraId="10780018" w14:textId="77777777" w:rsidR="00B7512B" w:rsidRDefault="00B7512B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D4A6D"/>
    <w:multiLevelType w:val="hybridMultilevel"/>
    <w:tmpl w:val="F15E2E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7339CD"/>
    <w:multiLevelType w:val="multilevel"/>
    <w:tmpl w:val="601A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72FCE"/>
    <w:multiLevelType w:val="hybridMultilevel"/>
    <w:tmpl w:val="BFC44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27BEC"/>
    <w:multiLevelType w:val="hybridMultilevel"/>
    <w:tmpl w:val="DBC48E2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2A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425CC"/>
    <w:rsid w:val="0017122A"/>
    <w:rsid w:val="001A5CA9"/>
    <w:rsid w:val="001A6E31"/>
    <w:rsid w:val="001B2AC1"/>
    <w:rsid w:val="001B403A"/>
    <w:rsid w:val="001B58B7"/>
    <w:rsid w:val="001E773D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E17B7"/>
    <w:rsid w:val="002F03FA"/>
    <w:rsid w:val="002F6EA5"/>
    <w:rsid w:val="00313E86"/>
    <w:rsid w:val="00333CD3"/>
    <w:rsid w:val="00340365"/>
    <w:rsid w:val="00342B64"/>
    <w:rsid w:val="00364079"/>
    <w:rsid w:val="003A3DD6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47F82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1E13"/>
    <w:rsid w:val="00763832"/>
    <w:rsid w:val="00772919"/>
    <w:rsid w:val="007D2696"/>
    <w:rsid w:val="007D2FD2"/>
    <w:rsid w:val="007D406E"/>
    <w:rsid w:val="007D6458"/>
    <w:rsid w:val="00811117"/>
    <w:rsid w:val="00822983"/>
    <w:rsid w:val="00823C54"/>
    <w:rsid w:val="008314DE"/>
    <w:rsid w:val="00841146"/>
    <w:rsid w:val="0088504C"/>
    <w:rsid w:val="0089382B"/>
    <w:rsid w:val="008A1907"/>
    <w:rsid w:val="008C1930"/>
    <w:rsid w:val="008C6BCA"/>
    <w:rsid w:val="008C7B50"/>
    <w:rsid w:val="008D1446"/>
    <w:rsid w:val="008E4B30"/>
    <w:rsid w:val="00901B3E"/>
    <w:rsid w:val="00906BEE"/>
    <w:rsid w:val="009243E7"/>
    <w:rsid w:val="00985D58"/>
    <w:rsid w:val="009936ED"/>
    <w:rsid w:val="009B3C40"/>
    <w:rsid w:val="009B6B0F"/>
    <w:rsid w:val="009E26F3"/>
    <w:rsid w:val="009F0C10"/>
    <w:rsid w:val="009F7AD9"/>
    <w:rsid w:val="00A42540"/>
    <w:rsid w:val="00A50939"/>
    <w:rsid w:val="00A83413"/>
    <w:rsid w:val="00AA6A40"/>
    <w:rsid w:val="00AA75F6"/>
    <w:rsid w:val="00AD00FD"/>
    <w:rsid w:val="00AF0A8E"/>
    <w:rsid w:val="00B01451"/>
    <w:rsid w:val="00B229E5"/>
    <w:rsid w:val="00B27019"/>
    <w:rsid w:val="00B5664D"/>
    <w:rsid w:val="00B7512B"/>
    <w:rsid w:val="00B76A83"/>
    <w:rsid w:val="00BA5B40"/>
    <w:rsid w:val="00BD0206"/>
    <w:rsid w:val="00C2098A"/>
    <w:rsid w:val="00C5444A"/>
    <w:rsid w:val="00C612DA"/>
    <w:rsid w:val="00C62C50"/>
    <w:rsid w:val="00C7741E"/>
    <w:rsid w:val="00C77863"/>
    <w:rsid w:val="00C875AB"/>
    <w:rsid w:val="00CA3DF1"/>
    <w:rsid w:val="00CA4581"/>
    <w:rsid w:val="00CE18D5"/>
    <w:rsid w:val="00D04109"/>
    <w:rsid w:val="00D9132A"/>
    <w:rsid w:val="00D97A41"/>
    <w:rsid w:val="00DD3CF6"/>
    <w:rsid w:val="00DD6416"/>
    <w:rsid w:val="00DF4E0A"/>
    <w:rsid w:val="00E02DCD"/>
    <w:rsid w:val="00E02EAF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D26E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064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tab-display-name">
    <w:name w:val="tab-display-name"/>
    <w:basedOn w:val="DefaultParagraphFont"/>
    <w:rsid w:val="001B5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n\AppData\Roaming\Microsoft\Templates\Polished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97</Words>
  <Characters>523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2021-06-10T20:49:00Z</dcterms:created>
  <dcterms:modified xsi:type="dcterms:W3CDTF">2021-06-10T20:49:00Z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